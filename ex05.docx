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8051" w14:textId="77777777" w:rsidR="00974130" w:rsidRPr="00F665F5" w:rsidRDefault="00CC4CEB" w:rsidP="00F665F5">
      <w:pPr>
        <w:pStyle w:val="Titre1"/>
      </w:pPr>
      <w:r w:rsidRPr="00F665F5">
        <w:t>Objectifs</w:t>
      </w:r>
    </w:p>
    <w:p w14:paraId="61559311" w14:textId="05B36951" w:rsidR="00CC4CEB" w:rsidRDefault="00E87F9E" w:rsidP="00CC4CEB">
      <w:pPr>
        <w:pStyle w:val="paraPuce"/>
        <w:rPr>
          <w:lang w:val="fr-FR"/>
        </w:rPr>
      </w:pPr>
      <w:r>
        <w:rPr>
          <w:lang w:val="fr-FR"/>
        </w:rPr>
        <w:t>Vue</w:t>
      </w:r>
      <w:r w:rsidR="00187A15">
        <w:rPr>
          <w:lang w:val="fr-FR"/>
        </w:rPr>
        <w:t>JS</w:t>
      </w:r>
    </w:p>
    <w:p w14:paraId="7E121088" w14:textId="17566300" w:rsidR="00E87F9E" w:rsidRPr="00EA6240" w:rsidRDefault="00E87F9E" w:rsidP="00CC4CEB">
      <w:pPr>
        <w:pStyle w:val="paraPuce"/>
      </w:pPr>
      <w:r w:rsidRPr="00EA6240">
        <w:t xml:space="preserve">Utilisation </w:t>
      </w:r>
      <w:r w:rsidR="00EA6240" w:rsidRPr="00EA6240">
        <w:t xml:space="preserve">de v-model, </w:t>
      </w:r>
      <w:proofErr w:type="spellStart"/>
      <w:r w:rsidR="00EA6240">
        <w:t>computed</w:t>
      </w:r>
      <w:proofErr w:type="spellEnd"/>
      <w:r w:rsidR="00EA6240">
        <w:t>, mounted</w:t>
      </w:r>
    </w:p>
    <w:p w14:paraId="2AF7E5E5" w14:textId="77777777" w:rsidR="00974130" w:rsidRPr="00EA6240" w:rsidRDefault="00974130" w:rsidP="00A266BC"/>
    <w:p w14:paraId="033B3931" w14:textId="256C8824" w:rsidR="00AF55BD" w:rsidRDefault="00E87F9E" w:rsidP="00F665F5">
      <w:pPr>
        <w:pStyle w:val="Titre1"/>
      </w:pPr>
      <w:r>
        <w:t>Description</w:t>
      </w:r>
    </w:p>
    <w:p w14:paraId="555FE10A" w14:textId="429CE6D8" w:rsidR="005E6073" w:rsidRDefault="005E6073" w:rsidP="002E31EA">
      <w:pPr>
        <w:pStyle w:val="paraPuce"/>
        <w:rPr>
          <w:lang w:val="fr-FR"/>
        </w:rPr>
      </w:pPr>
      <w:r>
        <w:rPr>
          <w:lang w:val="fr-FR"/>
        </w:rPr>
        <w:t>Voir exercice05.gif.</w:t>
      </w:r>
    </w:p>
    <w:p w14:paraId="4AAB7FCC" w14:textId="48C8AB49" w:rsidR="00EA6240" w:rsidRDefault="00EA6240" w:rsidP="002E31EA">
      <w:pPr>
        <w:pStyle w:val="paraPuce"/>
        <w:rPr>
          <w:lang w:val="fr-FR"/>
        </w:rPr>
      </w:pPr>
      <w:r>
        <w:rPr>
          <w:lang w:val="fr-FR"/>
        </w:rPr>
        <w:t>Le projet consiste à réaliser la première page du tp1 (</w:t>
      </w:r>
      <w:proofErr w:type="spellStart"/>
      <w:r>
        <w:rPr>
          <w:lang w:val="fr-FR"/>
        </w:rPr>
        <w:t>pokedex</w:t>
      </w:r>
      <w:proofErr w:type="spellEnd"/>
      <w:r>
        <w:rPr>
          <w:lang w:val="fr-FR"/>
        </w:rPr>
        <w:t>), en Vue.js.</w:t>
      </w:r>
    </w:p>
    <w:p w14:paraId="59049549" w14:textId="4347842F" w:rsidR="00EA6240" w:rsidRDefault="00EA6240" w:rsidP="00EA6240">
      <w:pPr>
        <w:pStyle w:val="paraPuce"/>
        <w:rPr>
          <w:lang w:val="fr-FR"/>
        </w:rPr>
      </w:pPr>
      <w:r>
        <w:rPr>
          <w:lang w:val="fr-FR"/>
        </w:rPr>
        <w:t xml:space="preserve">Consiste à écrire un le code HTML et le code JavaScript nécessaire pour exploiter l'API </w:t>
      </w:r>
      <w:hyperlink r:id="rId11" w:history="1">
        <w:r>
          <w:rPr>
            <w:rStyle w:val="Lienhypertexte"/>
            <w:lang w:val="fr-FR"/>
          </w:rPr>
          <w:t>https://pokemonsapi.herokuapp.com/</w:t>
        </w:r>
      </w:hyperlink>
      <w:r>
        <w:rPr>
          <w:lang w:val="fr-FR"/>
        </w:rPr>
        <w:t>.</w:t>
      </w:r>
    </w:p>
    <w:p w14:paraId="1FDFF8D9" w14:textId="77777777" w:rsidR="00EA6240" w:rsidRDefault="00EA6240" w:rsidP="00EA6240">
      <w:pPr>
        <w:ind w:left="708"/>
        <w:rPr>
          <w:lang w:val="fr-FR"/>
        </w:rPr>
      </w:pPr>
      <w:r w:rsidRPr="00C50CF8">
        <w:rPr>
          <w:noProof/>
          <w:lang w:val="fr-FR"/>
        </w:rPr>
        <w:drawing>
          <wp:inline distT="0" distB="0" distL="0" distR="0" wp14:anchorId="6E5A62D0" wp14:editId="2A880A55">
            <wp:extent cx="3708400" cy="3023600"/>
            <wp:effectExtent l="0" t="0" r="635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218" cy="305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6641" w14:textId="5E4167B8" w:rsidR="00EA6240" w:rsidRDefault="00EA6240">
      <w:pPr>
        <w:rPr>
          <w:rFonts w:eastAsia="Times New Roman" w:cs="Arial"/>
          <w:lang w:val="fr-FR" w:eastAsia="fr-FR"/>
        </w:rPr>
      </w:pPr>
    </w:p>
    <w:p w14:paraId="6CF5D7E6" w14:textId="77777777" w:rsidR="005E6073" w:rsidRDefault="005E6073" w:rsidP="005E6073">
      <w:pPr>
        <w:pStyle w:val="Titre1"/>
      </w:pPr>
      <w:r>
        <w:t>Consignes</w:t>
      </w:r>
    </w:p>
    <w:p w14:paraId="2E687623" w14:textId="77777777" w:rsidR="005E6073" w:rsidRDefault="005E6073" w:rsidP="005E6073">
      <w:pPr>
        <w:pStyle w:val="paraPuce"/>
        <w:rPr>
          <w:lang w:val="fr-FR"/>
        </w:rPr>
      </w:pPr>
      <w:r>
        <w:rPr>
          <w:lang w:val="fr-FR"/>
        </w:rPr>
        <w:t>On affiche les Pokemons en 4 colonnes en mode desktop, 3 colonnes en mode tablette et en une seule colonne en mode mobile.</w:t>
      </w:r>
    </w:p>
    <w:p w14:paraId="012C65D4" w14:textId="1ACAC64F" w:rsidR="005E6073" w:rsidRDefault="005E6073" w:rsidP="005E6073">
      <w:pPr>
        <w:pStyle w:val="paraPuce"/>
        <w:rPr>
          <w:lang w:val="fr-FR"/>
        </w:rPr>
      </w:pPr>
      <w:r>
        <w:rPr>
          <w:lang w:val="fr-FR"/>
        </w:rPr>
        <w:t>Au chargement de la page, tous les Pokemons sont affichés</w:t>
      </w:r>
      <w:r>
        <w:rPr>
          <w:lang w:val="fr-FR"/>
        </w:rPr>
        <w:t xml:space="preserve"> et les zones de liste habitat, espèce et poketypes sont remplies.</w:t>
      </w:r>
    </w:p>
    <w:p w14:paraId="1F4B1E54" w14:textId="588DD60D" w:rsidR="005E6073" w:rsidRDefault="005E6073" w:rsidP="005E6073">
      <w:pPr>
        <w:pStyle w:val="paraPuce"/>
        <w:rPr>
          <w:lang w:val="fr-FR"/>
        </w:rPr>
      </w:pPr>
      <w:r>
        <w:rPr>
          <w:lang w:val="fr-FR"/>
        </w:rPr>
        <w:t xml:space="preserve">La </w:t>
      </w:r>
      <w:r>
        <w:rPr>
          <w:lang w:val="fr-FR"/>
        </w:rPr>
        <w:t>zone de liste</w:t>
      </w:r>
      <w:r>
        <w:rPr>
          <w:lang w:val="fr-FR"/>
        </w:rPr>
        <w:t xml:space="preserve"> des habitats affiche les habitats retournés par la méthode  </w:t>
      </w:r>
      <w:hyperlink r:id="rId13" w:history="1">
        <w:r>
          <w:rPr>
            <w:rStyle w:val="Lienhypertexte"/>
            <w:lang w:val="fr-FR"/>
          </w:rPr>
          <w:t>/habitats</w:t>
        </w:r>
      </w:hyperlink>
      <w:r>
        <w:rPr>
          <w:lang w:val="fr-FR"/>
        </w:rPr>
        <w:t xml:space="preserve"> de l'api.</w:t>
      </w:r>
    </w:p>
    <w:p w14:paraId="1FD74BB8" w14:textId="344E80D5" w:rsidR="005E6073" w:rsidRDefault="005E6073" w:rsidP="005E6073">
      <w:pPr>
        <w:pStyle w:val="paraPuce"/>
        <w:rPr>
          <w:lang w:val="fr-FR"/>
        </w:rPr>
      </w:pPr>
      <w:r>
        <w:rPr>
          <w:lang w:val="fr-FR"/>
        </w:rPr>
        <w:t xml:space="preserve">La </w:t>
      </w:r>
      <w:r>
        <w:rPr>
          <w:lang w:val="fr-FR"/>
        </w:rPr>
        <w:t xml:space="preserve">zone de liste </w:t>
      </w:r>
      <w:r>
        <w:rPr>
          <w:lang w:val="fr-FR"/>
        </w:rPr>
        <w:t xml:space="preserve">des poketypes affiche les poketypes retournés par la méthode  </w:t>
      </w:r>
      <w:hyperlink r:id="rId14" w:history="1">
        <w:r>
          <w:rPr>
            <w:rStyle w:val="Lienhypertexte"/>
            <w:lang w:val="fr-FR"/>
          </w:rPr>
          <w:t>/poketypes</w:t>
        </w:r>
      </w:hyperlink>
      <w:r>
        <w:rPr>
          <w:lang w:val="fr-FR"/>
        </w:rPr>
        <w:t xml:space="preserve"> de l'api.</w:t>
      </w:r>
    </w:p>
    <w:p w14:paraId="21809099" w14:textId="77777777" w:rsidR="005E6073" w:rsidRDefault="005E6073" w:rsidP="005E6073">
      <w:pPr>
        <w:pStyle w:val="paraPuce"/>
        <w:rPr>
          <w:lang w:val="fr-FR"/>
        </w:rPr>
      </w:pPr>
      <w:r>
        <w:rPr>
          <w:lang w:val="fr-FR"/>
        </w:rPr>
        <w:t>La liste de sélection des espèces (</w:t>
      </w:r>
      <w:proofErr w:type="spellStart"/>
      <w:r w:rsidRPr="005E6073">
        <w:rPr>
          <w:i/>
          <w:iCs/>
        </w:rPr>
        <w:t>species</w:t>
      </w:r>
      <w:proofErr w:type="spellEnd"/>
      <w:r>
        <w:rPr>
          <w:lang w:val="fr-FR"/>
        </w:rPr>
        <w:t xml:space="preserve">) affiche les espèces retournées par la méthode </w:t>
      </w:r>
      <w:hyperlink r:id="rId15" w:history="1">
        <w:r>
          <w:rPr>
            <w:rStyle w:val="Lienhypertexte"/>
            <w:lang w:val="fr-FR"/>
          </w:rPr>
          <w:t>/</w:t>
        </w:r>
        <w:proofErr w:type="spellStart"/>
        <w:r>
          <w:rPr>
            <w:rStyle w:val="Lienhypertexte"/>
            <w:lang w:val="fr-FR"/>
          </w:rPr>
          <w:t>species</w:t>
        </w:r>
        <w:proofErr w:type="spellEnd"/>
      </w:hyperlink>
      <w:r>
        <w:rPr>
          <w:lang w:val="fr-FR"/>
        </w:rPr>
        <w:t xml:space="preserve"> de l'api.</w:t>
      </w:r>
    </w:p>
    <w:p w14:paraId="5C3808FF" w14:textId="47065156" w:rsidR="005E6073" w:rsidRDefault="005E6073" w:rsidP="005E6073">
      <w:pPr>
        <w:pStyle w:val="paraPuce"/>
        <w:rPr>
          <w:lang w:val="fr-FR"/>
        </w:rPr>
      </w:pPr>
      <w:r>
        <w:rPr>
          <w:lang w:val="fr-FR"/>
        </w:rPr>
        <w:t>Un choix dans les zones de liste filtre immédiatement la liste de Pokémons en fonction du choix.</w:t>
      </w:r>
    </w:p>
    <w:p w14:paraId="23C0AF9E" w14:textId="77777777" w:rsidR="00187A15" w:rsidRDefault="00187A15" w:rsidP="002E31EA">
      <w:pPr>
        <w:rPr>
          <w:lang w:val="fr-FR"/>
        </w:rPr>
      </w:pPr>
    </w:p>
    <w:p w14:paraId="4853F38F" w14:textId="77777777" w:rsidR="005E6073" w:rsidRDefault="005E6073" w:rsidP="005E6073">
      <w:pPr>
        <w:pStyle w:val="Titre1"/>
      </w:pPr>
      <w:r>
        <w:t>Recommandations</w:t>
      </w:r>
    </w:p>
    <w:p w14:paraId="77E6BAFB" w14:textId="7F391CAD" w:rsidR="00373A9D" w:rsidRPr="005E6073" w:rsidRDefault="005E6073" w:rsidP="001229C3">
      <w:pPr>
        <w:pStyle w:val="paraPuce"/>
        <w:rPr>
          <w:lang w:val="fr-FR"/>
        </w:rPr>
      </w:pPr>
      <w:r>
        <w:rPr>
          <w:lang w:val="fr-FR"/>
        </w:rPr>
        <w:t xml:space="preserve">Voir </w:t>
      </w:r>
      <w:r>
        <w:rPr>
          <w:lang w:val="fr-FR"/>
        </w:rPr>
        <w:t xml:space="preserve">le projet démo </w:t>
      </w:r>
      <w:proofErr w:type="spellStart"/>
      <w:r>
        <w:rPr>
          <w:lang w:val="fr-FR"/>
        </w:rPr>
        <w:t>MusicStoreVueApp</w:t>
      </w:r>
      <w:proofErr w:type="spellEnd"/>
      <w:r>
        <w:rPr>
          <w:lang w:val="fr-FR"/>
        </w:rPr>
        <w:t xml:space="preserve"> sur LÉA comme exemple.</w:t>
      </w:r>
    </w:p>
    <w:sectPr w:rsidR="00373A9D" w:rsidRPr="005E6073" w:rsidSect="00974130">
      <w:footerReference w:type="default" r:id="rId16"/>
      <w:headerReference w:type="first" r:id="rId17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BEC11" w14:textId="77777777" w:rsidR="002D2D30" w:rsidRDefault="002D2D30" w:rsidP="00974130">
      <w:r>
        <w:separator/>
      </w:r>
    </w:p>
  </w:endnote>
  <w:endnote w:type="continuationSeparator" w:id="0">
    <w:p w14:paraId="14135FB3" w14:textId="77777777" w:rsidR="002D2D30" w:rsidRDefault="002D2D30" w:rsidP="009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C0D5" w14:textId="18B7B1A7" w:rsidR="00974130" w:rsidRPr="00974130" w:rsidRDefault="00974130" w:rsidP="00974130">
    <w:pPr>
      <w:pStyle w:val="Pieddepage"/>
      <w:pBdr>
        <w:top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©</w:t>
    </w:r>
    <w:sdt>
      <w:sdtPr>
        <w:rPr>
          <w:i/>
          <w:color w:val="000000" w:themeColor="text1"/>
          <w:sz w:val="18"/>
          <w:szCs w:val="18"/>
        </w:rPr>
        <w:alias w:val="Auteur "/>
        <w:id w:val="261707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400A5">
          <w:rPr>
            <w:i/>
            <w:color w:val="000000" w:themeColor="text1"/>
            <w:sz w:val="18"/>
            <w:szCs w:val="18"/>
          </w:rPr>
          <w:t>glachance@cmaisonneuve.qc.ca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A70D1" w14:textId="77777777" w:rsidR="002D2D30" w:rsidRDefault="002D2D30" w:rsidP="00974130">
      <w:r>
        <w:separator/>
      </w:r>
    </w:p>
  </w:footnote>
  <w:footnote w:type="continuationSeparator" w:id="0">
    <w:p w14:paraId="096410B1" w14:textId="77777777" w:rsidR="002D2D30" w:rsidRDefault="002D2D30" w:rsidP="00974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58"/>
      <w:gridCol w:w="6220"/>
    </w:tblGrid>
    <w:tr w:rsidR="00974130" w14:paraId="7E6B191F" w14:textId="77777777" w:rsidTr="0031643F">
      <w:trPr>
        <w:trHeight w:val="680"/>
      </w:trPr>
      <w:tc>
        <w:tcPr>
          <w:tcW w:w="3510" w:type="dxa"/>
          <w:shd w:val="clear" w:color="auto" w:fill="0D0D0D" w:themeFill="text1" w:themeFillTint="F2"/>
          <w:vAlign w:val="center"/>
        </w:tcPr>
        <w:p w14:paraId="7F0207A4" w14:textId="364EBE21" w:rsidR="00974130" w:rsidRPr="006D0917" w:rsidRDefault="002D2D30" w:rsidP="00CC4CEB">
          <w:pPr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Objet "/>
              <w:id w:val="757870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>420-</w:t>
              </w:r>
              <w:r w:rsidR="001229C3">
                <w:rPr>
                  <w:rFonts w:cs="Arial"/>
                  <w:color w:val="FFFFFF" w:themeColor="background1"/>
                  <w:sz w:val="32"/>
                  <w:szCs w:val="32"/>
                </w:rPr>
                <w:t>4D6</w:t>
              </w:r>
            </w:sdtContent>
          </w:sdt>
          <w:r w:rsidR="00974130" w:rsidRPr="006D0917">
            <w:rPr>
              <w:color w:val="FFFFFF" w:themeColor="background1"/>
              <w:lang w:val="fr-FR"/>
            </w:rPr>
            <w:fldChar w:fldCharType="begin"/>
          </w:r>
          <w:r w:rsidR="00974130" w:rsidRPr="006D0917">
            <w:rPr>
              <w:color w:val="FFFFFF" w:themeColor="background1"/>
              <w:lang w:val="fr-FR"/>
            </w:rPr>
            <w:instrText xml:space="preserve"> SET  "Exercice Ponctuel 1"  \* MERGEFORMAT </w:instrText>
          </w:r>
          <w:r w:rsidR="00974130" w:rsidRPr="006D0917">
            <w:rPr>
              <w:color w:val="FFFFFF" w:themeColor="background1"/>
              <w:lang w:val="fr-FR"/>
            </w:rPr>
            <w:fldChar w:fldCharType="end"/>
          </w:r>
        </w:p>
      </w:tc>
      <w:tc>
        <w:tcPr>
          <w:tcW w:w="6318" w:type="dxa"/>
          <w:shd w:val="clear" w:color="auto" w:fill="0D0D0D" w:themeFill="text1" w:themeFillTint="F2"/>
          <w:vAlign w:val="center"/>
        </w:tcPr>
        <w:p w14:paraId="0BEC2C45" w14:textId="673C2F23" w:rsidR="00974130" w:rsidRPr="006D0917" w:rsidRDefault="002D2D30" w:rsidP="00CC4CEB">
          <w:pPr>
            <w:jc w:val="right"/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Titre "/>
              <w:id w:val="5882873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 xml:space="preserve">Exercice </w:t>
              </w:r>
              <w:r w:rsidR="00E87F9E">
                <w:rPr>
                  <w:rFonts w:cs="Arial"/>
                  <w:color w:val="FFFFFF" w:themeColor="background1"/>
                  <w:sz w:val="32"/>
                  <w:szCs w:val="32"/>
                </w:rPr>
                <w:t>0</w:t>
              </w:r>
              <w:r w:rsidR="00EA6240">
                <w:rPr>
                  <w:rFonts w:cs="Arial"/>
                  <w:color w:val="FFFFFF" w:themeColor="background1"/>
                  <w:sz w:val="32"/>
                  <w:szCs w:val="32"/>
                </w:rPr>
                <w:t>5</w:t>
              </w:r>
            </w:sdtContent>
          </w:sdt>
        </w:p>
      </w:tc>
    </w:tr>
  </w:tbl>
  <w:p w14:paraId="6DAFB418" w14:textId="77777777" w:rsidR="00974130" w:rsidRDefault="009741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5F8"/>
    <w:multiLevelType w:val="multilevel"/>
    <w:tmpl w:val="202A76FE"/>
    <w:name w:val="Numérotation Modules2222222322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re2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itre3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pStyle w:val="Titre4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83" w:hanging="567"/>
      </w:pPr>
      <w:rPr>
        <w:rFonts w:hint="default"/>
      </w:rPr>
    </w:lvl>
  </w:abstractNum>
  <w:abstractNum w:abstractNumId="1" w15:restartNumberingAfterBreak="0">
    <w:nsid w:val="6C3048B5"/>
    <w:multiLevelType w:val="hybridMultilevel"/>
    <w:tmpl w:val="F508E86E"/>
    <w:lvl w:ilvl="0" w:tplc="EAA444E4">
      <w:start w:val="1"/>
      <w:numFmt w:val="bullet"/>
      <w:pStyle w:val="paraPuc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9E"/>
    <w:rsid w:val="000172D3"/>
    <w:rsid w:val="00060222"/>
    <w:rsid w:val="000A6FC0"/>
    <w:rsid w:val="001229C3"/>
    <w:rsid w:val="00187A15"/>
    <w:rsid w:val="001E0DAB"/>
    <w:rsid w:val="001E61F1"/>
    <w:rsid w:val="002136DD"/>
    <w:rsid w:val="00216E17"/>
    <w:rsid w:val="002D2D30"/>
    <w:rsid w:val="002E31EA"/>
    <w:rsid w:val="00312385"/>
    <w:rsid w:val="00354FA7"/>
    <w:rsid w:val="00373A9D"/>
    <w:rsid w:val="003B5DF4"/>
    <w:rsid w:val="00446FC3"/>
    <w:rsid w:val="00450B4F"/>
    <w:rsid w:val="004B7E72"/>
    <w:rsid w:val="004F04BA"/>
    <w:rsid w:val="00505CC2"/>
    <w:rsid w:val="005073DA"/>
    <w:rsid w:val="0053281A"/>
    <w:rsid w:val="005B1D79"/>
    <w:rsid w:val="005E6073"/>
    <w:rsid w:val="005F6BD6"/>
    <w:rsid w:val="006D06E3"/>
    <w:rsid w:val="006D2687"/>
    <w:rsid w:val="006F6061"/>
    <w:rsid w:val="00703BCF"/>
    <w:rsid w:val="00714FB3"/>
    <w:rsid w:val="00846679"/>
    <w:rsid w:val="008506FE"/>
    <w:rsid w:val="008A6F1E"/>
    <w:rsid w:val="008F075A"/>
    <w:rsid w:val="008F45EE"/>
    <w:rsid w:val="009305BA"/>
    <w:rsid w:val="00933AD0"/>
    <w:rsid w:val="00974130"/>
    <w:rsid w:val="009C2EEE"/>
    <w:rsid w:val="009C2F77"/>
    <w:rsid w:val="009E12A6"/>
    <w:rsid w:val="00A266BC"/>
    <w:rsid w:val="00AC355C"/>
    <w:rsid w:val="00AF55BD"/>
    <w:rsid w:val="00B90E56"/>
    <w:rsid w:val="00BB0D8D"/>
    <w:rsid w:val="00BE1239"/>
    <w:rsid w:val="00C04F22"/>
    <w:rsid w:val="00CB1CE1"/>
    <w:rsid w:val="00CC4CEB"/>
    <w:rsid w:val="00D46352"/>
    <w:rsid w:val="00D916C8"/>
    <w:rsid w:val="00E400A5"/>
    <w:rsid w:val="00E87F9E"/>
    <w:rsid w:val="00E90F6C"/>
    <w:rsid w:val="00EA6240"/>
    <w:rsid w:val="00EA7A6A"/>
    <w:rsid w:val="00ED5706"/>
    <w:rsid w:val="00F00A58"/>
    <w:rsid w:val="00F665F5"/>
    <w:rsid w:val="00F83860"/>
    <w:rsid w:val="00F855D5"/>
    <w:rsid w:val="00FE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97DEC"/>
  <w15:docId w15:val="{880EB0BF-7C70-4B95-A873-07F195DA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79"/>
    <w:rPr>
      <w:rFonts w:ascii="Verdana" w:hAnsi="Verdana"/>
    </w:rPr>
  </w:style>
  <w:style w:type="paragraph" w:styleId="Titre1">
    <w:name w:val="heading 1"/>
    <w:basedOn w:val="Normal"/>
    <w:next w:val="Normal"/>
    <w:link w:val="Titre1Car"/>
    <w:qFormat/>
    <w:rsid w:val="00F665F5"/>
    <w:pPr>
      <w:jc w:val="left"/>
      <w:outlineLvl w:val="0"/>
    </w:pPr>
    <w:rPr>
      <w:rFonts w:eastAsia="Times New Roman" w:cs="Arial"/>
      <w:b/>
      <w:sz w:val="28"/>
      <w:szCs w:val="28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1E61F1"/>
    <w:pPr>
      <w:numPr>
        <w:ilvl w:val="2"/>
        <w:numId w:val="1"/>
      </w:numPr>
      <w:outlineLvl w:val="1"/>
    </w:pPr>
    <w:rPr>
      <w:rFonts w:eastAsia="Times New Roman" w:cs="Arial"/>
      <w:b/>
      <w:bCs/>
      <w:sz w:val="24"/>
      <w:szCs w:val="24"/>
      <w:lang w:eastAsia="fr-FR"/>
    </w:rPr>
  </w:style>
  <w:style w:type="paragraph" w:styleId="Titre3">
    <w:name w:val="heading 3"/>
    <w:basedOn w:val="Titre4"/>
    <w:next w:val="Normal"/>
    <w:link w:val="Titre3Car"/>
    <w:qFormat/>
    <w:rsid w:val="001E61F1"/>
    <w:pPr>
      <w:numPr>
        <w:ilvl w:val="3"/>
      </w:numPr>
      <w:tabs>
        <w:tab w:val="left" w:pos="1418"/>
      </w:tabs>
      <w:outlineLvl w:val="2"/>
    </w:pPr>
  </w:style>
  <w:style w:type="paragraph" w:styleId="Titre4">
    <w:name w:val="heading 4"/>
    <w:basedOn w:val="Normal"/>
    <w:next w:val="Normal"/>
    <w:link w:val="Titre4Car"/>
    <w:unhideWhenUsed/>
    <w:qFormat/>
    <w:rsid w:val="001E61F1"/>
    <w:pPr>
      <w:keepNext/>
      <w:keepLines/>
      <w:numPr>
        <w:ilvl w:val="4"/>
        <w:numId w:val="1"/>
      </w:numPr>
      <w:outlineLvl w:val="3"/>
    </w:pPr>
    <w:rPr>
      <w:rFonts w:eastAsiaTheme="majorEastAsia" w:cstheme="majorBidi"/>
      <w:b/>
      <w:bCs/>
      <w:iCs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665F5"/>
    <w:rPr>
      <w:rFonts w:ascii="Verdana" w:eastAsia="Times New Roman" w:hAnsi="Verdana" w:cs="Arial"/>
      <w:b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1E61F1"/>
    <w:rPr>
      <w:rFonts w:ascii="Verdana" w:eastAsia="Times New Roman" w:hAnsi="Verdana" w:cs="Arial"/>
      <w:b/>
      <w:b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Policepardfaut"/>
    <w:link w:val="paraPuce"/>
    <w:rsid w:val="001E61F1"/>
    <w:rPr>
      <w:rFonts w:ascii="Verdana" w:eastAsia="Times New Roman" w:hAnsi="Verdana" w:cs="Arial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2E31EA"/>
    <w:rPr>
      <w:rFonts w:ascii="Consolas" w:hAnsi="Consolas" w:cs="Consolas"/>
      <w:noProof/>
      <w:szCs w:val="20"/>
    </w:rPr>
  </w:style>
  <w:style w:type="character" w:customStyle="1" w:styleId="codeCar">
    <w:name w:val="code Car"/>
    <w:basedOn w:val="Policepardfaut"/>
    <w:link w:val="code"/>
    <w:rsid w:val="002E31EA"/>
    <w:rPr>
      <w:rFonts w:ascii="Consolas" w:hAnsi="Consolas" w:cs="Consolas"/>
      <w:noProof/>
      <w:szCs w:val="20"/>
    </w:rPr>
  </w:style>
  <w:style w:type="paragraph" w:styleId="En-tte">
    <w:name w:val="header"/>
    <w:basedOn w:val="Normal"/>
    <w:link w:val="En-tt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74130"/>
    <w:rPr>
      <w:rFonts w:ascii="Verdana" w:hAnsi="Verdana"/>
    </w:rPr>
  </w:style>
  <w:style w:type="paragraph" w:styleId="Pieddepage">
    <w:name w:val="footer"/>
    <w:basedOn w:val="Normal"/>
    <w:link w:val="Pieddepag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4130"/>
    <w:rPr>
      <w:rFonts w:ascii="Verdana" w:hAnsi="Verdana"/>
    </w:rPr>
  </w:style>
  <w:style w:type="table" w:styleId="Grilledutableau">
    <w:name w:val="Table Grid"/>
    <w:basedOn w:val="Tableau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7413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03BC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0B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B4F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123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1239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1239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1229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266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okemonsapi.herokuapp.com/habitat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kemonsapi.herokuapp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okemonsapi.herokuapp.com/specie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kemonsapi.herokuapp.com/poketyp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lachance\OneDrive\Documents\Templates\Exerci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E53EB50E6D14A85FAB672B24B3BBD" ma:contentTypeVersion="8" ma:contentTypeDescription="Crée un document." ma:contentTypeScope="" ma:versionID="5e3688c55e82e8dc15bc8ddb5c5984b4">
  <xsd:schema xmlns:xsd="http://www.w3.org/2001/XMLSchema" xmlns:xs="http://www.w3.org/2001/XMLSchema" xmlns:p="http://schemas.microsoft.com/office/2006/metadata/properties" xmlns:ns2="6ec8a05b-8487-46f0-af4b-38165acd9cfa" xmlns:ns3="6875af34-18c1-48a5-9a96-99654cf4e9f6" targetNamespace="http://schemas.microsoft.com/office/2006/metadata/properties" ma:root="true" ma:fieldsID="15e78025aa3dc629466e04b4aacb00ef" ns2:_="" ns3:_="">
    <xsd:import namespace="6ec8a05b-8487-46f0-af4b-38165acd9cfa"/>
    <xsd:import namespace="6875af34-18c1-48a5-9a96-99654cf4e9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8a05b-8487-46f0-af4b-38165acd9c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5af34-18c1-48a5-9a96-99654cf4e9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AD27F2-6C4A-4338-A970-9446364B4C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AEBA91-4229-499B-B099-4D1BA38E62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9E16C5-F6CB-4459-BBDA-C33F30C577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41F6DF-61DF-457F-9086-8E6ADD786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c8a05b-8487-46f0-af4b-38165acd9cfa"/>
    <ds:schemaRef ds:uri="6875af34-18c1-48a5-9a96-99654cf4e9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Exercice.dotx</Template>
  <TotalTime>1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04</vt:lpstr>
      <vt:lpstr>Exercice 01</vt:lpstr>
    </vt:vector>
  </TitlesOfParts>
  <Company>Collège Maisonneuve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05</dc:title>
  <dc:subject>420-4D6</dc:subject>
  <dc:creator>glachance@cmaisonneuve.qc.ca</dc:creator>
  <cp:lastModifiedBy>glachance@cmaisonneuve.qc.ca;</cp:lastModifiedBy>
  <cp:revision>2</cp:revision>
  <cp:lastPrinted>2022-02-20T23:34:00Z</cp:lastPrinted>
  <dcterms:created xsi:type="dcterms:W3CDTF">2022-03-01T13:35:00Z</dcterms:created>
  <dcterms:modified xsi:type="dcterms:W3CDTF">2022-03-01T13:35:00Z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0x01010066FE53EB50E6D14A85FAB672B24B3BBD</vt:lpwstr>
  </property>
</Properties>
</file>